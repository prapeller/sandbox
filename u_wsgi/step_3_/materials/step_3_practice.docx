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A45853" wp14:editId="76DD66D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5E" w:rsidRPr="00D70D02" w:rsidRDefault="00687392" w:rsidP="00AB02A7">
      <w:pPr>
        <w:spacing w:after="20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217682</wp:posOffset>
                </wp:positionH>
                <wp:positionV relativeFrom="paragraph">
                  <wp:posOffset>57520</wp:posOffset>
                </wp:positionV>
                <wp:extent cx="5916304" cy="9444250"/>
                <wp:effectExtent l="0" t="0" r="27305" b="241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304" cy="944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92" w:rsidRDefault="00687392" w:rsidP="006873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87392">
                              <w:rPr>
                                <w:sz w:val="36"/>
                                <w:szCs w:val="36"/>
                              </w:rPr>
                              <w:t xml:space="preserve">Урок </w:t>
                            </w:r>
                            <w:r w:rsidR="003B07CF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687392">
                              <w:rPr>
                                <w:sz w:val="36"/>
                                <w:szCs w:val="36"/>
                              </w:rPr>
                              <w:t>. Практическое задание</w:t>
                            </w:r>
                          </w:p>
                          <w:p w:rsidR="005C2A28" w:rsidRDefault="005C2A28" w:rsidP="005C2A2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5C2A28" w:rsidRPr="00EF4666" w:rsidRDefault="005C2A28" w:rsidP="005C2A2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</w:pPr>
                            <w:r w:rsidRPr="00EF4666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>Практическое задание</w:t>
                            </w:r>
                            <w:r w:rsidR="00D00A52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 xml:space="preserve"> каждого урока</w:t>
                            </w:r>
                            <w:r w:rsidRPr="00EF4666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 xml:space="preserve"> нашего курса состоит из трех блоков – обязательные к выполнени</w:t>
                            </w:r>
                            <w:bookmarkStart w:id="0" w:name="_GoBack"/>
                            <w:bookmarkEnd w:id="0"/>
                            <w:r w:rsidRPr="00EF4666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>ю задачи, рекомендованные и задачи повышенного уровня сложности, которые выполняются по желанию.</w:t>
                            </w:r>
                          </w:p>
                          <w:p w:rsidR="00C15AEB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687392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Список заданий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C15AEB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</w:p>
                          <w:p w:rsidR="00C15AEB" w:rsidRPr="00560C92" w:rsidRDefault="00C15AEB" w:rsidP="00560C9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60C9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Опираясь на представленные материалы – конспект и практический пример, выполните теоретическое и практическое закрепление материала. Постарайтесь осознать все сложные моменты. Не забудьте, что для успешного освоения материала, его необходимо закреплять. Повторите разбор материала еще несколько раз, пересмотрите видео. Вам будет местами легко, а местами очень сложно. Но постарайтесь не испугаться сложностей и как следует проработать материал.</w:t>
                            </w:r>
                          </w:p>
                          <w:p w:rsidR="00560C92" w:rsidRPr="00560C92" w:rsidRDefault="00560C92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70C0"/>
                                <w:szCs w:val="28"/>
                              </w:rPr>
                            </w:pPr>
                          </w:p>
                          <w:p w:rsidR="00774F12" w:rsidRPr="00774F12" w:rsidRDefault="003B07CF" w:rsidP="00774F1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Расширьте возможности базового шаблона. Сделайте еще несколько дочерних шаблонов по своему усмотрению. Добавьте меню, которое будет на всех страницах вашего веб-приложения. Сделайте несколько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подшаблонов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 для формирования контента вашего проекта.</w:t>
                            </w:r>
                          </w:p>
                          <w:p w:rsidR="00560C92" w:rsidRPr="00560C92" w:rsidRDefault="00560C92" w:rsidP="00560C92">
                            <w:pPr>
                              <w:pStyle w:val="af4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560C92" w:rsidRPr="00560C92" w:rsidRDefault="00560C92" w:rsidP="00560C92">
                            <w:pPr>
                              <w:pStyle w:val="af4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560C92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ОБРАТИТЕ ВНИМАНИЕ</w:t>
                            </w: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  <w:t>Освоение материала курса методом «копирование-вставка» – это не самый удачный подход к прохождению курса. Он не дает понимания того, что вы делаете. Поэтому желательно писать свой вариант проекта – давать свои имена переменным, функциям, классам. Обязательно что-то улучшать, дорабатывать, поскольку пример, представленный преподавателем, не является идеальным вариантом выполнения проекта. В нем можно и нужно делать доработки и оптимизацию.</w:t>
                            </w:r>
                          </w:p>
                          <w:p w:rsidR="00560C92" w:rsidRPr="00560C92" w:rsidRDefault="00560C92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70C0"/>
                                <w:szCs w:val="28"/>
                              </w:rPr>
                            </w:pP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В приведенном примере проекта веб-приложение содержит информацию об авторских курсах по программированию, их расписании и дает возможность записаться на какой-либо курс.</w:t>
                            </w: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Вы можете реализовать свою идею – кулинарные курсы, курсы по обучению йоге и т.д. Т.е. любая интересная вам предметная область.</w:t>
                            </w:r>
                          </w:p>
                          <w:p w:rsidR="00C15AEB" w:rsidRPr="00687392" w:rsidRDefault="00C15AEB" w:rsidP="00C15A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.15pt;margin-top:4.55pt;width:465.85pt;height:7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HrAIAALkFAAAOAAAAZHJzL2Uyb0RvYy54bWysVM1uEzEQviPxDpbvdJN0W2jUTRVaFSFV&#10;bUWKena8dmPV6zG2k91w484r8A4cOHDjFdI3YuzdpOnPpYjL7tjzzd/nmTk8aipNFsJ5Baag/Z0e&#10;JcJwKJW5Kejnq9M37yjxgZmSaTCioEvh6dHo9avD2g7FAGagS+EIOjF+WNuCzkKwwyzzfCYq5nfA&#10;CoNKCa5iAY/uJisdq9F7pbNBr7ef1eBK64AL7/H2pFXSUfIvpeDhQkovAtEFxdxC+rr0ncZvNjpk&#10;wxvH7EzxLg32D1lUTBkMunF1wgIjc6eeuKoUd+BBhh0OVQZSKi5SDVhNv/eomsmMWZFqQXK83dDk&#10;/59bfr64dESVBc0pMazCJ1r9WP1c/Vr9Wf2++3b3neSRo9r6IUInFsGheQ8NvvX63uNlLL2Rrop/&#10;LIqgHtlebhgWTSAcL/cO+vu7PQzFUXeQ5/lgL71Bdm9unQ8fBFQkCgV1+ISJWbY48wFTQegaEqN5&#10;0Ko8VVqnQ2wbcawdWTB8cB1SkmjxAKUNqQu6v4uhn3iIrjf2U834bSzzoQc8aRMtRWqwLq1IUUtF&#10;ksJSi4jR5pOQSHBi5JkcGefCbPJM6IiSWNFLDDv8fVYvMW7rQIsUGUzYGFfKgGtZekhtebumVrZ4&#10;JGmr7iiGZtp0rTOFcomd46CdP2/5qUKiz5gPl8zhwGGz4BIJF/iRGvB1oJMomYH7+tx9xOMcoJaS&#10;Gge4oP7LnDlBif5ocEIO+nkeJz4d8r23Azy4bc10W2Pm1TFgy/RxXVmexIgPei1KB9U17ppxjIoq&#10;ZjjGLmhYi8ehXSu4q7gYjxMIZ9yycGYmlkfXkd7YYFfNNXO2a/CAs3EO61Fnw0d93mKjpYHxPIBU&#10;aQgiwS2rHfG4H1KfdrssLqDtc0Ldb9zRXwAAAP//AwBQSwMEFAAGAAgAAAAhALCBw2TcAAAACQEA&#10;AA8AAABkcnMvZG93bnJldi54bWxMj8FOwzAQRO9I/IO1SNyoUxpFSYhTASpcONEizm7s2hbxOrLd&#10;NPw9ywmOq3mafdNtFz+yWcfkAgpYrwpgGoegHBoBH4eXuxpYyhKVHANqAd86wba/vupkq8IF3/W8&#10;z4ZRCaZWCrA5Ty3nabDay7QKk0bKTiF6memMhqsoL1TuR35fFBX30iF9sHLSz1YPX/uzF7B7Mo0Z&#10;ahntrlbOzcvn6c28CnF7szw+AMt6yX8w/OqTOvTkdAxnVImNAjblhkgBzRoYxU1V0bQjcWVTlcD7&#10;jv9f0P8AAAD//wMAUEsBAi0AFAAGAAgAAAAhALaDOJL+AAAA4QEAABMAAAAAAAAAAAAAAAAAAAAA&#10;AFtDb250ZW50X1R5cGVzXS54bWxQSwECLQAUAAYACAAAACEAOP0h/9YAAACUAQAACwAAAAAAAAAA&#10;AAAAAAAvAQAAX3JlbHMvLnJlbHNQSwECLQAUAAYACAAAACEA3g6sx6wCAAC5BQAADgAAAAAAAAAA&#10;AAAAAAAuAgAAZHJzL2Uyb0RvYy54bWxQSwECLQAUAAYACAAAACEAsIHDZNwAAAAJAQAADwAAAAAA&#10;AAAAAAAAAAAGBQAAZHJzL2Rvd25yZXYueG1sUEsFBgAAAAAEAAQA8wAAAA8GAAAAAA==&#10;" fillcolor="white [3201]" strokeweight=".5pt">
                <v:textbox>
                  <w:txbxContent>
                    <w:p w:rsidR="00687392" w:rsidRDefault="00687392" w:rsidP="006873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87392">
                        <w:rPr>
                          <w:sz w:val="36"/>
                          <w:szCs w:val="36"/>
                        </w:rPr>
                        <w:t xml:space="preserve">Урок </w:t>
                      </w:r>
                      <w:r w:rsidR="003B07CF">
                        <w:rPr>
                          <w:sz w:val="36"/>
                          <w:szCs w:val="36"/>
                        </w:rPr>
                        <w:t>3</w:t>
                      </w:r>
                      <w:r w:rsidRPr="00687392">
                        <w:rPr>
                          <w:sz w:val="36"/>
                          <w:szCs w:val="36"/>
                        </w:rPr>
                        <w:t>. Практическое задание</w:t>
                      </w:r>
                    </w:p>
                    <w:p w:rsidR="005C2A28" w:rsidRDefault="005C2A28" w:rsidP="005C2A28">
                      <w:pPr>
                        <w:jc w:val="both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5C2A28" w:rsidRPr="00EF4666" w:rsidRDefault="005C2A28" w:rsidP="005C2A2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</w:pPr>
                      <w:r w:rsidRPr="00EF4666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>Практическое задание</w:t>
                      </w:r>
                      <w:r w:rsidR="00D00A52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 xml:space="preserve"> каждого урока</w:t>
                      </w:r>
                      <w:r w:rsidRPr="00EF4666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 xml:space="preserve"> нашего курса состоит из трех блоков – обязательные к выполнени</w:t>
                      </w:r>
                      <w:bookmarkStart w:id="1" w:name="_GoBack"/>
                      <w:bookmarkEnd w:id="1"/>
                      <w:r w:rsidRPr="00EF4666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>ю задачи, рекомендованные и задачи повышенного уровня сложности, которые выполняются по желанию.</w:t>
                      </w:r>
                    </w:p>
                    <w:p w:rsidR="00C15AEB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687392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Список заданий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:</w:t>
                      </w:r>
                    </w:p>
                    <w:p w:rsidR="00C15AEB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</w:p>
                    <w:p w:rsidR="00C15AEB" w:rsidRPr="00560C92" w:rsidRDefault="00C15AEB" w:rsidP="00560C9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560C9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Опираясь на представленные материалы – конспект и практический пример, выполните теоретическое и практическое закрепление материала. Постарайтесь осознать все сложные моменты. Не забудьте, что для успешного освоения материала, его необходимо закреплять. Повторите разбор материала еще несколько раз, пересмотрите видео. Вам будет местами легко, а местами очень сложно. Но постарайтесь не испугаться сложностей и как следует проработать материал.</w:t>
                      </w:r>
                    </w:p>
                    <w:p w:rsidR="00560C92" w:rsidRPr="00560C92" w:rsidRDefault="00560C92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0070C0"/>
                          <w:szCs w:val="28"/>
                        </w:rPr>
                      </w:pPr>
                    </w:p>
                    <w:p w:rsidR="00774F12" w:rsidRPr="00774F12" w:rsidRDefault="003B07CF" w:rsidP="00774F1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Расширьте возможности базового шаблона. Сделайте еще несколько дочерних шаблонов по своему усмотрению. Добавьте меню, которое будет на всех страницах вашего веб-приложения. Сделайте несколько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подшаблонов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 для формирования контента вашего проекта.</w:t>
                      </w:r>
                    </w:p>
                    <w:p w:rsidR="00560C92" w:rsidRPr="00560C92" w:rsidRDefault="00560C92" w:rsidP="00560C92">
                      <w:pPr>
                        <w:pStyle w:val="af4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  <w:p w:rsidR="00560C92" w:rsidRPr="00560C92" w:rsidRDefault="00560C92" w:rsidP="00560C92">
                      <w:pPr>
                        <w:pStyle w:val="af4"/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2060"/>
                          <w:sz w:val="28"/>
                          <w:szCs w:val="28"/>
                        </w:rPr>
                      </w:pPr>
                      <w:r w:rsidRPr="00560C92">
                        <w:rPr>
                          <w:rFonts w:ascii="Times New Roman" w:hAnsi="Times New Roman" w:cs="Times New Roman"/>
                          <w:b/>
                          <w:color w:val="002060"/>
                          <w:sz w:val="28"/>
                          <w:szCs w:val="28"/>
                        </w:rPr>
                        <w:t>ОБРАТИТЕ ВНИМАНИЕ</w:t>
                      </w: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  <w:t>Освоение материала курса методом «копирование-вставка» – это не самый удачный подход к прохождению курса. Он не дает понимания того, что вы делаете. Поэтому желательно писать свой вариант проекта – давать свои имена переменным, функциям, классам. Обязательно что-то улучшать, дорабатывать, поскольку пример, представленный преподавателем, не является идеальным вариантом выполнения проекта. В нем можно и нужно делать доработки и оптимизацию.</w:t>
                      </w:r>
                    </w:p>
                    <w:p w:rsidR="00560C92" w:rsidRPr="00560C92" w:rsidRDefault="00560C92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0070C0"/>
                          <w:szCs w:val="28"/>
                        </w:rPr>
                      </w:pP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В приведенном примере проекта веб-приложение содержит информацию об авторских курсах по программированию, их расписании и дает возможность записаться на какой-либо курс.</w:t>
                      </w: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Вы можете реализовать свою идею – кулинарные курсы, курсы по обучению йоге и т.д. Т.е. любая интересная вам предметная область.</w:t>
                      </w:r>
                    </w:p>
                    <w:p w:rsidR="00C15AEB" w:rsidRPr="00687392" w:rsidRDefault="00C15AEB" w:rsidP="00C15A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C483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0A7" w:rsidRDefault="00C800A7">
      <w:r>
        <w:separator/>
      </w:r>
    </w:p>
    <w:p w:rsidR="00C800A7" w:rsidRDefault="00C800A7"/>
  </w:endnote>
  <w:endnote w:type="continuationSeparator" w:id="0">
    <w:p w:rsidR="00C800A7" w:rsidRDefault="00C800A7">
      <w:r>
        <w:continuationSeparator/>
      </w:r>
    </w:p>
    <w:p w:rsidR="00C800A7" w:rsidRDefault="00C80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3B07CF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  <w:p w:rsidR="00DF027C" w:rsidRDefault="00DF027C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0A7" w:rsidRDefault="00C800A7">
      <w:r>
        <w:separator/>
      </w:r>
    </w:p>
    <w:p w:rsidR="00C800A7" w:rsidRDefault="00C800A7"/>
  </w:footnote>
  <w:footnote w:type="continuationSeparator" w:id="0">
    <w:p w:rsidR="00C800A7" w:rsidRDefault="00C800A7">
      <w:r>
        <w:continuationSeparator/>
      </w:r>
    </w:p>
    <w:p w:rsidR="00C800A7" w:rsidRDefault="00C800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7E9" w:rsidRDefault="00D077E9" w:rsidP="00D077E9">
    <w:pPr>
      <w:pStyle w:val="a9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38C8"/>
    <w:multiLevelType w:val="hybridMultilevel"/>
    <w:tmpl w:val="24F2C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2DD"/>
    <w:multiLevelType w:val="hybridMultilevel"/>
    <w:tmpl w:val="22568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96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15311"/>
    <w:rsid w:val="00243EBC"/>
    <w:rsid w:val="00246A35"/>
    <w:rsid w:val="00284348"/>
    <w:rsid w:val="002F51F5"/>
    <w:rsid w:val="00312137"/>
    <w:rsid w:val="00330359"/>
    <w:rsid w:val="0033762F"/>
    <w:rsid w:val="0035010B"/>
    <w:rsid w:val="00360494"/>
    <w:rsid w:val="00366C7E"/>
    <w:rsid w:val="00384EA3"/>
    <w:rsid w:val="003A39A1"/>
    <w:rsid w:val="003B07CF"/>
    <w:rsid w:val="003C2191"/>
    <w:rsid w:val="003D3863"/>
    <w:rsid w:val="004110DE"/>
    <w:rsid w:val="0044085A"/>
    <w:rsid w:val="004B21A5"/>
    <w:rsid w:val="005037F0"/>
    <w:rsid w:val="00516A86"/>
    <w:rsid w:val="005275F6"/>
    <w:rsid w:val="00560C92"/>
    <w:rsid w:val="00572102"/>
    <w:rsid w:val="005C2A28"/>
    <w:rsid w:val="005F1BB0"/>
    <w:rsid w:val="00656C4D"/>
    <w:rsid w:val="00687392"/>
    <w:rsid w:val="006E5716"/>
    <w:rsid w:val="007302B3"/>
    <w:rsid w:val="00730733"/>
    <w:rsid w:val="00730E3A"/>
    <w:rsid w:val="00736AAF"/>
    <w:rsid w:val="00765B2A"/>
    <w:rsid w:val="00774F12"/>
    <w:rsid w:val="00783A34"/>
    <w:rsid w:val="007C6B52"/>
    <w:rsid w:val="007D16C5"/>
    <w:rsid w:val="00862FE4"/>
    <w:rsid w:val="0086389A"/>
    <w:rsid w:val="0087605E"/>
    <w:rsid w:val="008B1FEE"/>
    <w:rsid w:val="008C139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15AEB"/>
    <w:rsid w:val="00C4086D"/>
    <w:rsid w:val="00C800A7"/>
    <w:rsid w:val="00CA1896"/>
    <w:rsid w:val="00CB5B28"/>
    <w:rsid w:val="00CE2D3B"/>
    <w:rsid w:val="00CF5371"/>
    <w:rsid w:val="00D00A52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466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5917FED-2A4A-4887-9044-BAC4A27F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Название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List Paragraph"/>
    <w:basedOn w:val="a"/>
    <w:uiPriority w:val="34"/>
    <w:qFormat/>
    <w:rsid w:val="00C15AEB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54;&#1090;&#1095;&#1077;&#1090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keywords/>
  <cp:lastModifiedBy>1</cp:lastModifiedBy>
  <cp:revision>9</cp:revision>
  <cp:lastPrinted>2006-08-01T17:47:00Z</cp:lastPrinted>
  <dcterms:created xsi:type="dcterms:W3CDTF">2021-05-27T08:09:00Z</dcterms:created>
  <dcterms:modified xsi:type="dcterms:W3CDTF">2021-06-01T11:53:00Z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